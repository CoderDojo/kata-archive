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3E249" w14:textId="77777777" w:rsidR="00477348" w:rsidRDefault="002548FB">
      <w:pPr>
        <w:pStyle w:val="Heading2"/>
      </w:pPr>
      <w:r>
        <w:rPr>
          <w:noProof/>
          <w:lang w:eastAsia="en-US"/>
        </w:rPr>
        <w:drawing>
          <wp:inline distT="0" distB="0" distL="0" distR="0" wp14:anchorId="7478A5FC" wp14:editId="5384B798">
            <wp:extent cx="2427205" cy="685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rDojo Logo Transpar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93" cy="70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CE08" w14:textId="77777777" w:rsidR="00477348" w:rsidRPr="002548FB" w:rsidRDefault="002D4F6A">
      <w:pPr>
        <w:rPr>
          <w:color w:val="000000" w:themeColor="text1"/>
        </w:rPr>
      </w:pPr>
      <w:r w:rsidRPr="002548FB">
        <w:rPr>
          <w:color w:val="000000" w:themeColor="text1"/>
        </w:rPr>
        <w:t>CERTIFI</w:t>
      </w:r>
      <w:r w:rsidR="00FE4209">
        <w:rPr>
          <w:color w:val="000000" w:themeColor="text1"/>
        </w:rPr>
        <w:t>C</w:t>
      </w:r>
      <w:bookmarkStart w:id="0" w:name="_GoBack"/>
      <w:bookmarkEnd w:id="0"/>
      <w:r w:rsidR="002548FB" w:rsidRPr="002548FB">
        <w:rPr>
          <w:color w:val="000000" w:themeColor="text1"/>
        </w:rPr>
        <w:t>ATE OF ACHIEVEMENT</w:t>
      </w:r>
    </w:p>
    <w:sdt>
      <w:sdtPr>
        <w:rPr>
          <w:color w:val="000000" w:themeColor="text1"/>
        </w:rPr>
        <w:id w:val="-615908172"/>
        <w:placeholder>
          <w:docPart w:val="EB1022B53F6F421FBEA51FDB2785B05C"/>
        </w:placeholder>
        <w:temporary/>
        <w:showingPlcHdr/>
        <w15:appearance w15:val="hidden"/>
      </w:sdtPr>
      <w:sdtEndPr/>
      <w:sdtContent>
        <w:p w14:paraId="6F28D5A1" w14:textId="77777777" w:rsidR="00477348" w:rsidRPr="002548FB" w:rsidRDefault="002D4F6A">
          <w:pPr>
            <w:pStyle w:val="Heading1"/>
            <w:rPr>
              <w:color w:val="000000" w:themeColor="text1"/>
            </w:rPr>
          </w:pPr>
          <w:r w:rsidRPr="002548FB">
            <w:rPr>
              <w:color w:val="000000" w:themeColor="text1"/>
            </w:rPr>
            <w:t>[Name]</w:t>
          </w:r>
        </w:p>
      </w:sdtContent>
    </w:sdt>
    <w:p w14:paraId="0C9881B2" w14:textId="77777777" w:rsidR="00477348" w:rsidRPr="002548FB" w:rsidRDefault="002D4F6A">
      <w:pPr>
        <w:rPr>
          <w:color w:val="000000" w:themeColor="text1"/>
        </w:rPr>
      </w:pPr>
      <w:r w:rsidRPr="002548FB">
        <w:rPr>
          <w:color w:val="000000" w:themeColor="text1"/>
        </w:rPr>
        <w:t xml:space="preserve">has successfully completed </w:t>
      </w:r>
      <w:r w:rsidR="002A2D31">
        <w:rPr>
          <w:color w:val="000000" w:themeColor="text1"/>
        </w:rPr>
        <w:t xml:space="preserve">[ACHIEVEMENT] </w:t>
      </w:r>
      <w:r w:rsidRPr="002548FB">
        <w:rPr>
          <w:color w:val="000000" w:themeColor="text1"/>
        </w:rPr>
        <w:t>a</w:t>
      </w:r>
      <w:r w:rsidR="002A2D31">
        <w:rPr>
          <w:color w:val="000000" w:themeColor="text1"/>
        </w:rPr>
        <w:t xml:space="preserve">t </w:t>
      </w:r>
      <w:proofErr w:type="spellStart"/>
      <w:r w:rsidR="002A2D31">
        <w:rPr>
          <w:color w:val="000000" w:themeColor="text1"/>
        </w:rPr>
        <w:t>CoderDojo</w:t>
      </w:r>
      <w:proofErr w:type="spellEnd"/>
      <w:r w:rsidR="002A2D31">
        <w:rPr>
          <w:color w:val="000000" w:themeColor="text1"/>
        </w:rPr>
        <w:t xml:space="preserve"> [DOJONAME]</w:t>
      </w:r>
      <w:r w:rsidRPr="002548FB">
        <w:rPr>
          <w:color w:val="000000" w:themeColor="text1"/>
        </w:rPr>
        <w:t xml:space="preserve"> and is therefore awarded this</w:t>
      </w:r>
    </w:p>
    <w:p w14:paraId="51B4350C" w14:textId="77777777" w:rsidR="00477348" w:rsidRPr="002548FB" w:rsidRDefault="002A2D31">
      <w:pPr>
        <w:pStyle w:val="Heading1"/>
        <w:rPr>
          <w:color w:val="000000" w:themeColor="text1"/>
        </w:rPr>
      </w:pPr>
      <w:r>
        <w:rPr>
          <w:color w:val="000000" w:themeColor="text1"/>
        </w:rPr>
        <w:t>Diploma</w:t>
      </w:r>
    </w:p>
    <w:tbl>
      <w:tblPr>
        <w:tblpPr w:leftFromText="180" w:rightFromText="180" w:vertAnchor="text" w:horzAnchor="margin" w:tblpY="78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4189"/>
        <w:gridCol w:w="3142"/>
        <w:gridCol w:w="4189"/>
      </w:tblGrid>
      <w:tr w:rsidR="002A2D31" w:rsidRPr="002548FB" w14:paraId="23B8D93D" w14:textId="77777777" w:rsidTr="002A2D31">
        <w:trPr>
          <w:trHeight w:val="1233"/>
        </w:trPr>
        <w:tc>
          <w:tcPr>
            <w:tcW w:w="4189" w:type="dxa"/>
            <w:vAlign w:val="bottom"/>
          </w:tcPr>
          <w:p w14:paraId="0963EDB9" w14:textId="77777777" w:rsidR="002A2D31" w:rsidRPr="002548FB" w:rsidRDefault="002A2D31" w:rsidP="002A2D31">
            <w:pPr>
              <w:pStyle w:val="Signature"/>
              <w:ind w:left="0"/>
              <w:jc w:val="both"/>
              <w:rPr>
                <w:color w:val="000000" w:themeColor="text1"/>
              </w:rPr>
            </w:pPr>
          </w:p>
        </w:tc>
        <w:tc>
          <w:tcPr>
            <w:tcW w:w="3142" w:type="dxa"/>
            <w:vAlign w:val="bottom"/>
          </w:tcPr>
          <w:p w14:paraId="59A375F2" w14:textId="77777777" w:rsidR="002A2D31" w:rsidRPr="002548FB" w:rsidRDefault="002A2D31" w:rsidP="002A2D31">
            <w:pPr>
              <w:pStyle w:val="Signature"/>
              <w:rPr>
                <w:color w:val="000000" w:themeColor="text1"/>
              </w:rPr>
            </w:pPr>
          </w:p>
        </w:tc>
        <w:tc>
          <w:tcPr>
            <w:tcW w:w="4189" w:type="dxa"/>
            <w:vAlign w:val="bottom"/>
          </w:tcPr>
          <w:p w14:paraId="6EF0B767" w14:textId="77777777" w:rsidR="002A2D31" w:rsidRPr="002548FB" w:rsidRDefault="002A2D31" w:rsidP="002A2D31">
            <w:pPr>
              <w:pStyle w:val="Signature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en-US"/>
              </w:rPr>
              <w:drawing>
                <wp:anchor distT="0" distB="0" distL="114300" distR="114300" simplePos="0" relativeHeight="251661312" behindDoc="1" locked="0" layoutInCell="1" allowOverlap="1" wp14:anchorId="25843696" wp14:editId="5C2ECF57">
                  <wp:simplePos x="0" y="0"/>
                  <wp:positionH relativeFrom="column">
                    <wp:posOffset>1307465</wp:posOffset>
                  </wp:positionH>
                  <wp:positionV relativeFrom="paragraph">
                    <wp:posOffset>406400</wp:posOffset>
                  </wp:positionV>
                  <wp:extent cx="520065" cy="52006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DRounde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  <w:lang w:eastAsia="en-US"/>
              </w:rPr>
              <w:drawing>
                <wp:anchor distT="0" distB="0" distL="114300" distR="114300" simplePos="0" relativeHeight="251660288" behindDoc="1" locked="0" layoutInCell="1" allowOverlap="1" wp14:anchorId="0AD514F3" wp14:editId="2B9167AD">
                  <wp:simplePos x="0" y="0"/>
                  <wp:positionH relativeFrom="column">
                    <wp:posOffset>793115</wp:posOffset>
                  </wp:positionH>
                  <wp:positionV relativeFrom="paragraph">
                    <wp:posOffset>-478790</wp:posOffset>
                  </wp:positionV>
                  <wp:extent cx="1535430" cy="1535430"/>
                  <wp:effectExtent l="0" t="0" r="7620" b="762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3683041681302339221medal-icon-hi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30" cy="153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A2D31" w:rsidRPr="002548FB" w14:paraId="3D9AF61A" w14:textId="77777777" w:rsidTr="002A2D31">
        <w:trPr>
          <w:trHeight w:val="580"/>
        </w:trPr>
        <w:tc>
          <w:tcPr>
            <w:tcW w:w="4189" w:type="dxa"/>
          </w:tcPr>
          <w:p w14:paraId="0572C584" w14:textId="77777777" w:rsidR="002A2D31" w:rsidRPr="002548FB" w:rsidRDefault="002A2D31" w:rsidP="002A2D31">
            <w:pPr>
              <w:pStyle w:val="Signature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2548FB">
              <w:rPr>
                <w:color w:val="000000" w:themeColor="text1"/>
                <w:sz w:val="28"/>
                <w:szCs w:val="28"/>
              </w:rPr>
              <w:t>Champion</w:t>
            </w:r>
          </w:p>
        </w:tc>
        <w:tc>
          <w:tcPr>
            <w:tcW w:w="3142" w:type="dxa"/>
          </w:tcPr>
          <w:p w14:paraId="1F100FF4" w14:textId="77777777" w:rsidR="002A2D31" w:rsidRPr="002548FB" w:rsidRDefault="002A2D31" w:rsidP="002A2D31">
            <w:pPr>
              <w:pStyle w:val="Signature"/>
              <w:rPr>
                <w:color w:val="000000" w:themeColor="text1"/>
              </w:rPr>
            </w:pPr>
          </w:p>
        </w:tc>
        <w:tc>
          <w:tcPr>
            <w:tcW w:w="4189" w:type="dxa"/>
          </w:tcPr>
          <w:p w14:paraId="4640C38E" w14:textId="77777777" w:rsidR="002A2D31" w:rsidRPr="002548FB" w:rsidRDefault="002A2D31" w:rsidP="002A2D31">
            <w:pPr>
              <w:pStyle w:val="Signature"/>
              <w:rPr>
                <w:color w:val="000000" w:themeColor="text1"/>
              </w:rPr>
            </w:pPr>
          </w:p>
        </w:tc>
      </w:tr>
    </w:tbl>
    <w:p w14:paraId="7CE02346" w14:textId="77777777" w:rsidR="00477348" w:rsidRPr="002548FB" w:rsidRDefault="002548FB" w:rsidP="002548FB">
      <w:pPr>
        <w:tabs>
          <w:tab w:val="center" w:pos="5760"/>
          <w:tab w:val="right" w:pos="9360"/>
        </w:tabs>
        <w:jc w:val="left"/>
        <w:rPr>
          <w:color w:val="000000" w:themeColor="text1"/>
        </w:rPr>
      </w:pPr>
      <w:r>
        <w:rPr>
          <w:color w:val="000000" w:themeColor="text1"/>
        </w:rPr>
        <w:tab/>
      </w:r>
      <w:r w:rsidR="002D4F6A" w:rsidRPr="002548FB">
        <w:rPr>
          <w:color w:val="000000" w:themeColor="text1"/>
        </w:rPr>
        <w:t xml:space="preserve">Dated this </w:t>
      </w:r>
      <w:sdt>
        <w:sdtPr>
          <w:rPr>
            <w:color w:val="000000" w:themeColor="text1"/>
          </w:rPr>
          <w:id w:val="730193402"/>
          <w:placeholder>
            <w:docPart w:val="31BF2C4838CC4BEF8389668CF111ECF1"/>
          </w:placeholder>
          <w:temporary/>
          <w:showingPlcHdr/>
          <w15:appearance w15:val="hidden"/>
        </w:sdtPr>
        <w:sdtEndPr/>
        <w:sdtContent>
          <w:r w:rsidR="002D4F6A" w:rsidRPr="002548FB">
            <w:rPr>
              <w:color w:val="000000" w:themeColor="text1"/>
            </w:rPr>
            <w:t>[Day]</w:t>
          </w:r>
        </w:sdtContent>
      </w:sdt>
      <w:r w:rsidR="002D4F6A" w:rsidRPr="002548FB">
        <w:rPr>
          <w:color w:val="000000" w:themeColor="text1"/>
        </w:rPr>
        <w:t xml:space="preserve"> day of </w:t>
      </w:r>
      <w:sdt>
        <w:sdtPr>
          <w:rPr>
            <w:color w:val="000000" w:themeColor="text1"/>
          </w:rPr>
          <w:id w:val="-528869099"/>
          <w:placeholder>
            <w:docPart w:val="10F19D17B17248FE8ED5A32E60E82774"/>
          </w:placeholder>
          <w:showingPlcHdr/>
          <w:date>
            <w:dateFormat w:val="MMMM, yyyy"/>
            <w:lid w:val="en-US"/>
            <w:storeMappedDataAs w:val="dateTime"/>
            <w:calendar w:val="gregorian"/>
          </w:date>
        </w:sdtPr>
        <w:sdtEndPr/>
        <w:sdtContent>
          <w:r w:rsidR="002D4F6A" w:rsidRPr="002548FB">
            <w:rPr>
              <w:color w:val="000000" w:themeColor="text1"/>
            </w:rPr>
            <w:t>[Date]</w:t>
          </w:r>
        </w:sdtContent>
      </w:sdt>
      <w:r>
        <w:rPr>
          <w:color w:val="000000" w:themeColor="text1"/>
        </w:rPr>
        <w:tab/>
      </w:r>
    </w:p>
    <w:p w14:paraId="3DB640D9" w14:textId="77777777" w:rsidR="002548FB" w:rsidRDefault="002548FB" w:rsidP="002548FB"/>
    <w:p w14:paraId="13E28799" w14:textId="77777777" w:rsidR="00477348" w:rsidRPr="002548FB" w:rsidRDefault="002D4F6A" w:rsidP="002548FB">
      <w:r w:rsidRPr="002548FB">
        <w:rPr>
          <w:noProof/>
          <w:lang w:eastAsia="en-US"/>
        </w:rPr>
        <w:drawing>
          <wp:anchor distT="0" distB="0" distL="0" distR="0" simplePos="0" relativeHeight="251658240" behindDoc="1" locked="1" layoutInCell="1" allowOverlap="1" wp14:anchorId="04431093" wp14:editId="1BDF77C6">
            <wp:simplePos x="0" y="0"/>
            <wp:positionH relativeFrom="margin">
              <wp:posOffset>-1311275</wp:posOffset>
            </wp:positionH>
            <wp:positionV relativeFrom="page">
              <wp:align>center</wp:align>
            </wp:positionV>
            <wp:extent cx="9941560" cy="7496175"/>
            <wp:effectExtent l="0" t="0" r="2540" b="9525"/>
            <wp:wrapNone/>
            <wp:docPr id="2" name="Picture 1" descr="Diploma background with lines, graphics and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ary_bkgrnd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156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7348" w:rsidRPr="002548FB">
      <w:pgSz w:w="15840" w:h="12240" w:orient="landscape" w:code="1"/>
      <w:pgMar w:top="1872" w:right="216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B1E6C" w14:textId="77777777" w:rsidR="003E2C23" w:rsidRDefault="003E2C23">
      <w:r>
        <w:separator/>
      </w:r>
    </w:p>
  </w:endnote>
  <w:endnote w:type="continuationSeparator" w:id="0">
    <w:p w14:paraId="6DD2E966" w14:textId="77777777" w:rsidR="003E2C23" w:rsidRDefault="003E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68E56" w14:textId="77777777" w:rsidR="003E2C23" w:rsidRDefault="003E2C23">
      <w:r>
        <w:separator/>
      </w:r>
    </w:p>
  </w:footnote>
  <w:footnote w:type="continuationSeparator" w:id="0">
    <w:p w14:paraId="22999AE3" w14:textId="77777777" w:rsidR="003E2C23" w:rsidRDefault="003E2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BDA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FB"/>
    <w:rsid w:val="002548FB"/>
    <w:rsid w:val="002A2D31"/>
    <w:rsid w:val="002D4F6A"/>
    <w:rsid w:val="003E2C23"/>
    <w:rsid w:val="00477348"/>
    <w:rsid w:val="00AA64B3"/>
    <w:rsid w:val="00FE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0F7E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  <w:ind w:left="2160" w:right="2160"/>
      <w:jc w:val="center"/>
    </w:pPr>
    <w:rPr>
      <w:color w:val="444D26" w:themeColor="text2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20" w:after="360" w:line="240" w:lineRule="auto"/>
      <w:outlineLvl w:val="0"/>
    </w:pPr>
    <w:rPr>
      <w:rFonts w:asciiTheme="majorHAnsi" w:eastAsiaTheme="majorEastAsia" w:hAnsiTheme="majorHAnsi" w:cstheme="majorBidi"/>
      <w:cap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C916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444D26" w:themeColor="text2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4D26" w:themeColor="text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uiPriority w:val="1"/>
    <w:qFormat/>
    <w:pPr>
      <w:spacing w:before="0" w:after="0" w:line="240" w:lineRule="auto"/>
      <w:ind w:left="216" w:right="216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1"/>
    <w:rPr>
      <w:color w:val="444D26" w:themeColor="text2"/>
      <w:sz w:val="20"/>
      <w:szCs w:val="20"/>
    </w:rPr>
  </w:style>
  <w:style w:type="paragraph" w:customStyle="1" w:styleId="Seal">
    <w:name w:val="Seal"/>
    <w:basedOn w:val="Normal"/>
    <w:next w:val="Normal"/>
    <w:uiPriority w:val="1"/>
    <w:qFormat/>
    <w:pPr>
      <w:spacing w:before="0" w:after="0" w:line="240" w:lineRule="auto"/>
      <w:ind w:left="0" w:right="0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7C9163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1022B53F6F421FBEA51FDB2785B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C94F2-AF40-410D-9E50-79DAD1090BEE}"/>
      </w:docPartPr>
      <w:docPartBody>
        <w:p w:rsidR="00ED2636" w:rsidRDefault="00226F68">
          <w:pPr>
            <w:pStyle w:val="EB1022B53F6F421FBEA51FDB2785B05C"/>
          </w:pPr>
          <w:r>
            <w:t>[Name]</w:t>
          </w:r>
        </w:p>
      </w:docPartBody>
    </w:docPart>
    <w:docPart>
      <w:docPartPr>
        <w:name w:val="31BF2C4838CC4BEF8389668CF111E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B5A89-9BFF-4A9D-8CB2-E10002C9821E}"/>
      </w:docPartPr>
      <w:docPartBody>
        <w:p w:rsidR="00ED2636" w:rsidRDefault="00226F68">
          <w:pPr>
            <w:pStyle w:val="31BF2C4838CC4BEF8389668CF111ECF1"/>
          </w:pPr>
          <w:r>
            <w:t>[Day]</w:t>
          </w:r>
        </w:p>
      </w:docPartBody>
    </w:docPart>
    <w:docPart>
      <w:docPartPr>
        <w:name w:val="10F19D17B17248FE8ED5A32E60E82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CA613-6903-4D6F-8F38-FE1A4D5165CF}"/>
      </w:docPartPr>
      <w:docPartBody>
        <w:p w:rsidR="00ED2636" w:rsidRDefault="00226F68">
          <w:pPr>
            <w:pStyle w:val="10F19D17B17248FE8ED5A32E60E8277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8"/>
    <w:rsid w:val="00226F68"/>
    <w:rsid w:val="00506A69"/>
    <w:rsid w:val="00E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61EE1782E441A1BAAB64775A495A04">
    <w:name w:val="6A61EE1782E441A1BAAB64775A495A04"/>
  </w:style>
  <w:style w:type="paragraph" w:customStyle="1" w:styleId="EB1022B53F6F421FBEA51FDB2785B05C">
    <w:name w:val="EB1022B53F6F421FBEA51FDB2785B05C"/>
  </w:style>
  <w:style w:type="paragraph" w:customStyle="1" w:styleId="3700BD0E7BE44D4D9C32F736428BE2FB">
    <w:name w:val="3700BD0E7BE44D4D9C32F736428BE2FB"/>
  </w:style>
  <w:style w:type="paragraph" w:customStyle="1" w:styleId="31BF2C4838CC4BEF8389668CF111ECF1">
    <w:name w:val="31BF2C4838CC4BEF8389668CF111ECF1"/>
  </w:style>
  <w:style w:type="paragraph" w:customStyle="1" w:styleId="10F19D17B17248FE8ED5A32E60E82774">
    <w:name w:val="10F19D17B17248FE8ED5A32E60E827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05B0A10-20C0-4FCD-8685-72FEDE481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C:\Users\Laura\AppData\Roaming\Microsoft\Templates\Diploma certificate.dotx</Template>
  <TotalTime>0</TotalTime>
  <Pages>1</Pages>
  <Words>29</Words>
  <Characters>170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2014-12-18T09:57:00Z</dcterms:created>
  <dcterms:modified xsi:type="dcterms:W3CDTF">2017-01-23T15:12:00Z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TC039875579991</vt:lpwstr>
  </property>
</Properties>
</file>